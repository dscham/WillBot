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2BA6" w14:textId="61FFA092" w:rsidR="00E10ED0" w:rsidRPr="00A82D6C" w:rsidRDefault="003A34F6" w:rsidP="00F02B7C">
      <w:p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>Das Team besteht aus</w:t>
      </w:r>
      <w:r w:rsidR="00414E20">
        <w:rPr>
          <w:rFonts w:asciiTheme="majorHAnsi" w:hAnsiTheme="majorHAnsi" w:cstheme="majorHAnsi"/>
          <w:sz w:val="28"/>
          <w:szCs w:val="28"/>
        </w:rPr>
        <w:t>:</w:t>
      </w:r>
      <w:r w:rsidRPr="00A82D6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10D9980" w14:textId="2B7F9DC0" w:rsidR="006502DE" w:rsidRPr="00A82D6C" w:rsidRDefault="006502DE" w:rsidP="006502DE">
      <w:pPr>
        <w:pStyle w:val="Listenabsatz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>Martin Siska</w:t>
      </w:r>
    </w:p>
    <w:p w14:paraId="59D38718" w14:textId="4383AAAF" w:rsidR="006502DE" w:rsidRPr="00A82D6C" w:rsidRDefault="0027327A" w:rsidP="006502DE">
      <w:pPr>
        <w:pStyle w:val="Listenabsatz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 xml:space="preserve">Emil </w:t>
      </w:r>
      <w:proofErr w:type="spellStart"/>
      <w:r w:rsidRPr="00A82D6C">
        <w:rPr>
          <w:rFonts w:asciiTheme="majorHAnsi" w:hAnsiTheme="majorHAnsi" w:cstheme="majorHAnsi"/>
          <w:sz w:val="28"/>
          <w:szCs w:val="28"/>
        </w:rPr>
        <w:t>Pelanovic</w:t>
      </w:r>
      <w:proofErr w:type="spellEnd"/>
    </w:p>
    <w:p w14:paraId="61339434" w14:textId="01654EB7" w:rsidR="0027327A" w:rsidRPr="00A82D6C" w:rsidRDefault="0027327A" w:rsidP="0027327A">
      <w:pPr>
        <w:pStyle w:val="Listenabsatz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>Dominik Schramm</w:t>
      </w:r>
    </w:p>
    <w:p w14:paraId="26898146" w14:textId="15FEEE3C" w:rsidR="0027327A" w:rsidRPr="00A82D6C" w:rsidRDefault="0027327A" w:rsidP="0027327A">
      <w:pPr>
        <w:pStyle w:val="Listenabsatz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 xml:space="preserve">Anna Redl </w:t>
      </w:r>
    </w:p>
    <w:p w14:paraId="70063FC6" w14:textId="26A72795" w:rsidR="0027327A" w:rsidRPr="00A82D6C" w:rsidRDefault="0027327A" w:rsidP="0027327A">
      <w:pPr>
        <w:rPr>
          <w:rFonts w:asciiTheme="majorHAnsi" w:hAnsiTheme="majorHAnsi" w:cstheme="majorHAnsi"/>
          <w:sz w:val="28"/>
          <w:szCs w:val="28"/>
        </w:rPr>
      </w:pPr>
    </w:p>
    <w:p w14:paraId="75A64BDA" w14:textId="27E1DC72" w:rsidR="0027327A" w:rsidRPr="00A82D6C" w:rsidRDefault="00B04654" w:rsidP="0027327A">
      <w:p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 xml:space="preserve">Zu Beginn des Projektstarts </w:t>
      </w:r>
      <w:r w:rsidR="006E4D45" w:rsidRPr="00A82D6C">
        <w:rPr>
          <w:rFonts w:asciiTheme="majorHAnsi" w:hAnsiTheme="majorHAnsi" w:cstheme="majorHAnsi"/>
          <w:sz w:val="28"/>
          <w:szCs w:val="28"/>
        </w:rPr>
        <w:t>wurden die meisten geplanten Besprechungen verschoben</w:t>
      </w:r>
      <w:r w:rsidR="00487D7F" w:rsidRPr="00A82D6C">
        <w:rPr>
          <w:rFonts w:asciiTheme="majorHAnsi" w:hAnsiTheme="majorHAnsi" w:cstheme="majorHAnsi"/>
          <w:sz w:val="28"/>
          <w:szCs w:val="28"/>
        </w:rPr>
        <w:t xml:space="preserve"> und beim Zusammenschalten während des Unterrichts</w:t>
      </w:r>
      <w:r w:rsidR="00601D0B" w:rsidRPr="00A82D6C">
        <w:rPr>
          <w:rFonts w:asciiTheme="majorHAnsi" w:hAnsiTheme="majorHAnsi" w:cstheme="majorHAnsi"/>
          <w:sz w:val="28"/>
          <w:szCs w:val="28"/>
        </w:rPr>
        <w:t xml:space="preserve"> eher persönliches </w:t>
      </w:r>
      <w:r w:rsidR="002767B9" w:rsidRPr="00A82D6C">
        <w:rPr>
          <w:rFonts w:asciiTheme="majorHAnsi" w:hAnsiTheme="majorHAnsi" w:cstheme="majorHAnsi"/>
          <w:sz w:val="28"/>
          <w:szCs w:val="28"/>
        </w:rPr>
        <w:t>besprochen,</w:t>
      </w:r>
      <w:r w:rsidR="00601D0B" w:rsidRPr="00A82D6C">
        <w:rPr>
          <w:rFonts w:asciiTheme="majorHAnsi" w:hAnsiTheme="majorHAnsi" w:cstheme="majorHAnsi"/>
          <w:sz w:val="28"/>
          <w:szCs w:val="28"/>
        </w:rPr>
        <w:t xml:space="preserve"> um </w:t>
      </w:r>
      <w:r w:rsidR="00B90195" w:rsidRPr="00A82D6C">
        <w:rPr>
          <w:rFonts w:asciiTheme="majorHAnsi" w:hAnsiTheme="majorHAnsi" w:cstheme="majorHAnsi"/>
          <w:sz w:val="28"/>
          <w:szCs w:val="28"/>
        </w:rPr>
        <w:t xml:space="preserve">die Beziehungen innerhalb des Teams trotz der derzeitigen Umstände zu verbessern. </w:t>
      </w:r>
    </w:p>
    <w:p w14:paraId="70F51790" w14:textId="595FCF3D" w:rsidR="002F44EB" w:rsidRDefault="002F44EB" w:rsidP="0027327A">
      <w:pPr>
        <w:rPr>
          <w:rFonts w:asciiTheme="majorHAnsi" w:hAnsiTheme="majorHAnsi" w:cstheme="majorHAnsi"/>
          <w:sz w:val="28"/>
          <w:szCs w:val="28"/>
        </w:rPr>
      </w:pPr>
    </w:p>
    <w:p w14:paraId="4B9E454E" w14:textId="05004DCF" w:rsidR="001B3625" w:rsidRDefault="001B3625" w:rsidP="002732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Am 21.20.2020 wurde im Zuge </w:t>
      </w:r>
      <w:r w:rsidR="00E82FA6">
        <w:rPr>
          <w:rFonts w:asciiTheme="majorHAnsi" w:hAnsiTheme="majorHAnsi" w:cstheme="majorHAnsi"/>
          <w:sz w:val="28"/>
          <w:szCs w:val="28"/>
        </w:rPr>
        <w:t xml:space="preserve">der Gruppenverkündung im Unterricht eine </w:t>
      </w:r>
      <w:proofErr w:type="spellStart"/>
      <w:r w:rsidR="00E82FA6">
        <w:rPr>
          <w:rFonts w:asciiTheme="majorHAnsi" w:hAnsiTheme="majorHAnsi" w:cstheme="majorHAnsi"/>
          <w:sz w:val="28"/>
          <w:szCs w:val="28"/>
        </w:rPr>
        <w:t>Whatsapp</w:t>
      </w:r>
      <w:proofErr w:type="spellEnd"/>
      <w:r w:rsidR="00E82FA6">
        <w:rPr>
          <w:rFonts w:asciiTheme="majorHAnsi" w:hAnsiTheme="majorHAnsi" w:cstheme="majorHAnsi"/>
          <w:sz w:val="28"/>
          <w:szCs w:val="28"/>
        </w:rPr>
        <w:t xml:space="preserve">-Gruppe von Dominik erstellt.  </w:t>
      </w:r>
      <w:r w:rsidR="002D693D">
        <w:rPr>
          <w:rFonts w:asciiTheme="majorHAnsi" w:hAnsiTheme="majorHAnsi" w:cstheme="majorHAnsi"/>
          <w:sz w:val="28"/>
          <w:szCs w:val="28"/>
        </w:rPr>
        <w:t xml:space="preserve">Über diesen Chat hat sich die Gruppe zu einem kurzen Termin am folgenden Samstag entschieden. </w:t>
      </w:r>
    </w:p>
    <w:p w14:paraId="4AC01E3E" w14:textId="77777777" w:rsidR="001B3625" w:rsidRPr="00A82D6C" w:rsidRDefault="001B3625" w:rsidP="0027327A">
      <w:pPr>
        <w:rPr>
          <w:rFonts w:asciiTheme="majorHAnsi" w:hAnsiTheme="majorHAnsi" w:cstheme="majorHAnsi"/>
          <w:sz w:val="28"/>
          <w:szCs w:val="28"/>
        </w:rPr>
      </w:pPr>
    </w:p>
    <w:p w14:paraId="74565424" w14:textId="4C623F13" w:rsidR="002F44EB" w:rsidRPr="00A82D6C" w:rsidRDefault="00A82D6C" w:rsidP="002F44EB">
      <w:p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 xml:space="preserve">1. </w:t>
      </w:r>
      <w:r w:rsidR="002F44EB" w:rsidRPr="00A82D6C">
        <w:rPr>
          <w:rFonts w:asciiTheme="majorHAnsi" w:hAnsiTheme="majorHAnsi" w:cstheme="majorHAnsi"/>
          <w:sz w:val="28"/>
          <w:szCs w:val="28"/>
        </w:rPr>
        <w:t xml:space="preserve">Protokoll: </w:t>
      </w:r>
    </w:p>
    <w:p w14:paraId="59C64F6D" w14:textId="307F96F2" w:rsidR="002F44EB" w:rsidRPr="00A82D6C" w:rsidRDefault="002F44EB" w:rsidP="002F44EB">
      <w:p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>Dies</w:t>
      </w:r>
      <w:r w:rsidR="00863EFE" w:rsidRPr="00A82D6C">
        <w:rPr>
          <w:rFonts w:asciiTheme="majorHAnsi" w:hAnsiTheme="majorHAnsi" w:cstheme="majorHAnsi"/>
          <w:sz w:val="28"/>
          <w:szCs w:val="28"/>
        </w:rPr>
        <w:t xml:space="preserve">er Termin hat nur 15 Minuten gedauert und war nur unter 3 Projektmitgliedern, da </w:t>
      </w:r>
      <w:r w:rsidR="00EB47B0" w:rsidRPr="00A82D6C">
        <w:rPr>
          <w:rFonts w:asciiTheme="majorHAnsi" w:hAnsiTheme="majorHAnsi" w:cstheme="majorHAnsi"/>
          <w:sz w:val="28"/>
          <w:szCs w:val="28"/>
        </w:rPr>
        <w:t xml:space="preserve">Dominik leider keine Zeit hatte. </w:t>
      </w:r>
      <w:r w:rsidR="0003388F" w:rsidRPr="00A82D6C">
        <w:rPr>
          <w:rFonts w:asciiTheme="majorHAnsi" w:hAnsiTheme="majorHAnsi" w:cstheme="majorHAnsi"/>
          <w:sz w:val="28"/>
          <w:szCs w:val="28"/>
        </w:rPr>
        <w:br/>
        <w:t>D</w:t>
      </w:r>
      <w:r w:rsidR="00EB47B0" w:rsidRPr="00A82D6C">
        <w:rPr>
          <w:rFonts w:asciiTheme="majorHAnsi" w:hAnsiTheme="majorHAnsi" w:cstheme="majorHAnsi"/>
          <w:sz w:val="28"/>
          <w:szCs w:val="28"/>
        </w:rPr>
        <w:t xml:space="preserve">as Ziel dieser Besprechung war es, die möglichen </w:t>
      </w:r>
      <w:r w:rsidR="0003388F" w:rsidRPr="00A82D6C">
        <w:rPr>
          <w:rFonts w:asciiTheme="majorHAnsi" w:hAnsiTheme="majorHAnsi" w:cstheme="majorHAnsi"/>
          <w:sz w:val="28"/>
          <w:szCs w:val="28"/>
        </w:rPr>
        <w:t>P</w:t>
      </w:r>
      <w:r w:rsidR="00381119" w:rsidRPr="00A82D6C">
        <w:rPr>
          <w:rFonts w:asciiTheme="majorHAnsi" w:hAnsiTheme="majorHAnsi" w:cstheme="majorHAnsi"/>
          <w:sz w:val="28"/>
          <w:szCs w:val="28"/>
        </w:rPr>
        <w:t xml:space="preserve">rojekte durchzugehen, um ein passendes für uns zu finden. </w:t>
      </w:r>
      <w:r w:rsidR="002B113F">
        <w:rPr>
          <w:rFonts w:asciiTheme="majorHAnsi" w:hAnsiTheme="majorHAnsi" w:cstheme="majorHAnsi"/>
          <w:sz w:val="28"/>
          <w:szCs w:val="28"/>
        </w:rPr>
        <w:t>Es wurden 2 Beispiele ausgewählt, welche in Frage kommen würden</w:t>
      </w:r>
      <w:r w:rsidR="002B4F29" w:rsidRPr="00A82D6C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1CC9BE3" w14:textId="6CC3C152" w:rsidR="002B4F29" w:rsidRPr="00A82D6C" w:rsidRDefault="00A82D6C" w:rsidP="002B4F29">
      <w:pPr>
        <w:pStyle w:val="Listenabsatz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 xml:space="preserve">Bsp. 6, der </w:t>
      </w:r>
      <w:proofErr w:type="spellStart"/>
      <w:r w:rsidRPr="00A82D6C">
        <w:rPr>
          <w:rFonts w:asciiTheme="majorHAnsi" w:hAnsiTheme="majorHAnsi" w:cstheme="majorHAnsi"/>
          <w:sz w:val="28"/>
          <w:szCs w:val="28"/>
        </w:rPr>
        <w:t>Webot</w:t>
      </w:r>
      <w:proofErr w:type="spellEnd"/>
    </w:p>
    <w:p w14:paraId="0CC16FBB" w14:textId="77777777" w:rsidR="00717439" w:rsidRDefault="00A82D6C" w:rsidP="002B113F">
      <w:pPr>
        <w:pStyle w:val="Listenabsatz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A82D6C">
        <w:rPr>
          <w:rFonts w:asciiTheme="majorHAnsi" w:hAnsiTheme="majorHAnsi" w:cstheme="majorHAnsi"/>
          <w:sz w:val="28"/>
          <w:szCs w:val="28"/>
        </w:rPr>
        <w:t>Bsp. 22, Blackjack</w:t>
      </w:r>
    </w:p>
    <w:p w14:paraId="72D03419" w14:textId="73E8176C" w:rsidR="002B113F" w:rsidRPr="00717439" w:rsidRDefault="002B113F" w:rsidP="00717439">
      <w:pPr>
        <w:rPr>
          <w:rFonts w:asciiTheme="majorHAnsi" w:hAnsiTheme="majorHAnsi" w:cstheme="majorHAnsi"/>
          <w:sz w:val="28"/>
          <w:szCs w:val="28"/>
        </w:rPr>
      </w:pPr>
      <w:r w:rsidRPr="00717439">
        <w:rPr>
          <w:rFonts w:asciiTheme="majorHAnsi" w:hAnsiTheme="majorHAnsi" w:cstheme="majorHAnsi"/>
          <w:sz w:val="28"/>
          <w:szCs w:val="28"/>
        </w:rPr>
        <w:t xml:space="preserve">Ebenfalls hat das Team entschieden, jeden Samstag um 16 Uhr eine Besprechung abzuhalten. </w:t>
      </w:r>
      <w:r w:rsidR="00D2676A" w:rsidRPr="00717439">
        <w:rPr>
          <w:rFonts w:asciiTheme="majorHAnsi" w:hAnsiTheme="majorHAnsi" w:cstheme="majorHAnsi"/>
          <w:sz w:val="28"/>
          <w:szCs w:val="28"/>
        </w:rPr>
        <w:t>Diese werden über Zoom gehalten, da aufgrund der aktuellen COVID-19 Situation</w:t>
      </w:r>
      <w:r w:rsidR="00764779" w:rsidRPr="00717439">
        <w:rPr>
          <w:rFonts w:asciiTheme="majorHAnsi" w:hAnsiTheme="majorHAnsi" w:cstheme="majorHAnsi"/>
          <w:sz w:val="28"/>
          <w:szCs w:val="28"/>
        </w:rPr>
        <w:t xml:space="preserve"> das Risiko für Treffen im echten Leben zu groß ist. </w:t>
      </w:r>
    </w:p>
    <w:p w14:paraId="06B795CE" w14:textId="4BFAA886" w:rsidR="00764779" w:rsidRDefault="00764779" w:rsidP="002B113F">
      <w:pPr>
        <w:rPr>
          <w:rFonts w:asciiTheme="majorHAnsi" w:hAnsiTheme="majorHAnsi" w:cstheme="majorHAnsi"/>
          <w:sz w:val="28"/>
          <w:szCs w:val="28"/>
        </w:rPr>
      </w:pPr>
    </w:p>
    <w:p w14:paraId="6A1FE85B" w14:textId="577FF068" w:rsidR="00764779" w:rsidRDefault="00E54400" w:rsidP="002B11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2.Protokoll</w:t>
      </w:r>
      <w:r w:rsidR="00D325C4">
        <w:rPr>
          <w:rFonts w:asciiTheme="majorHAnsi" w:hAnsiTheme="majorHAnsi" w:cstheme="majorHAnsi"/>
          <w:sz w:val="28"/>
          <w:szCs w:val="28"/>
        </w:rPr>
        <w:t>:</w:t>
      </w:r>
    </w:p>
    <w:p w14:paraId="79C40F90" w14:textId="77777777" w:rsidR="00717439" w:rsidRDefault="00125C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Diese Besprechung hat während der Teamarbeit Vorlesung stattgefunden. Die vorgegeben </w:t>
      </w:r>
      <w:r w:rsidR="00AC34F2">
        <w:rPr>
          <w:rFonts w:asciiTheme="majorHAnsi" w:hAnsiTheme="majorHAnsi" w:cstheme="majorHAnsi"/>
          <w:sz w:val="28"/>
          <w:szCs w:val="28"/>
        </w:rPr>
        <w:t>Aufgaben</w:t>
      </w:r>
      <w:r>
        <w:rPr>
          <w:rFonts w:asciiTheme="majorHAnsi" w:hAnsiTheme="majorHAnsi" w:cstheme="majorHAnsi"/>
          <w:sz w:val="28"/>
          <w:szCs w:val="28"/>
        </w:rPr>
        <w:t xml:space="preserve"> wurden erledigt </w:t>
      </w:r>
      <w:r w:rsidR="00AC34F2">
        <w:rPr>
          <w:rFonts w:asciiTheme="majorHAnsi" w:hAnsiTheme="majorHAnsi" w:cstheme="majorHAnsi"/>
          <w:sz w:val="28"/>
          <w:szCs w:val="28"/>
        </w:rPr>
        <w:t xml:space="preserve">und folgende Sachen wurden beschlossen. Als erstes hat das Team den Martin als Ansprechpartner zwischen Lehrer und </w:t>
      </w:r>
      <w:r w:rsidR="009614E7">
        <w:rPr>
          <w:rFonts w:asciiTheme="majorHAnsi" w:hAnsiTheme="majorHAnsi" w:cstheme="majorHAnsi"/>
          <w:sz w:val="28"/>
          <w:szCs w:val="28"/>
        </w:rPr>
        <w:t xml:space="preserve">Projektteam ausgewählt. </w:t>
      </w:r>
      <w:r w:rsidR="00CA1D96">
        <w:rPr>
          <w:rFonts w:asciiTheme="majorHAnsi" w:hAnsiTheme="majorHAnsi" w:cstheme="majorHAnsi"/>
          <w:sz w:val="28"/>
          <w:szCs w:val="28"/>
        </w:rPr>
        <w:t>Ebenfalls wurde sich für den Teamnamen „</w:t>
      </w:r>
      <w:proofErr w:type="spellStart"/>
      <w:r w:rsidR="00CA1D96">
        <w:rPr>
          <w:rFonts w:asciiTheme="majorHAnsi" w:hAnsiTheme="majorHAnsi" w:cstheme="majorHAnsi"/>
          <w:sz w:val="28"/>
          <w:szCs w:val="28"/>
        </w:rPr>
        <w:t>cyper</w:t>
      </w:r>
      <w:proofErr w:type="spellEnd"/>
      <w:r w:rsidR="00CA1D9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A1D96">
        <w:rPr>
          <w:rFonts w:asciiTheme="majorHAnsi" w:hAnsiTheme="majorHAnsi" w:cstheme="majorHAnsi"/>
          <w:sz w:val="28"/>
          <w:szCs w:val="28"/>
        </w:rPr>
        <w:t>pirates</w:t>
      </w:r>
      <w:proofErr w:type="spellEnd"/>
      <w:r w:rsidR="00CA1D96">
        <w:rPr>
          <w:rFonts w:asciiTheme="majorHAnsi" w:hAnsiTheme="majorHAnsi" w:cstheme="majorHAnsi"/>
          <w:sz w:val="28"/>
          <w:szCs w:val="28"/>
        </w:rPr>
        <w:t>“ sich entschieden</w:t>
      </w:r>
      <w:r w:rsidR="006549CB">
        <w:rPr>
          <w:rFonts w:asciiTheme="majorHAnsi" w:hAnsiTheme="majorHAnsi" w:cstheme="majorHAnsi"/>
          <w:sz w:val="28"/>
          <w:szCs w:val="28"/>
        </w:rPr>
        <w:t xml:space="preserve">. Dieser ist </w:t>
      </w:r>
      <w:proofErr w:type="spellStart"/>
      <w:r w:rsidR="00245260">
        <w:rPr>
          <w:rFonts w:asciiTheme="majorHAnsi" w:hAnsiTheme="majorHAnsi" w:cstheme="majorHAnsi"/>
          <w:sz w:val="28"/>
          <w:szCs w:val="28"/>
        </w:rPr>
        <w:t>entstande</w:t>
      </w:r>
      <w:proofErr w:type="spellEnd"/>
      <w:r w:rsidR="006549CB">
        <w:rPr>
          <w:rFonts w:asciiTheme="majorHAnsi" w:hAnsiTheme="majorHAnsi" w:cstheme="majorHAnsi"/>
          <w:sz w:val="28"/>
          <w:szCs w:val="28"/>
        </w:rPr>
        <w:t xml:space="preserve">, da Martin und Emil sich </w:t>
      </w:r>
      <w:r w:rsidR="006549CB">
        <w:rPr>
          <w:rFonts w:asciiTheme="majorHAnsi" w:hAnsiTheme="majorHAnsi" w:cstheme="majorHAnsi"/>
          <w:sz w:val="28"/>
          <w:szCs w:val="28"/>
        </w:rPr>
        <w:lastRenderedPageBreak/>
        <w:t xml:space="preserve">mit </w:t>
      </w:r>
      <w:r w:rsidR="00245260">
        <w:rPr>
          <w:rFonts w:asciiTheme="majorHAnsi" w:hAnsiTheme="majorHAnsi" w:cstheme="majorHAnsi"/>
          <w:sz w:val="28"/>
          <w:szCs w:val="28"/>
        </w:rPr>
        <w:t xml:space="preserve">Zoom romgespielt haben und das darin endete, dass sie </w:t>
      </w:r>
      <w:r w:rsidR="000367E2">
        <w:rPr>
          <w:rFonts w:asciiTheme="majorHAnsi" w:hAnsiTheme="majorHAnsi" w:cstheme="majorHAnsi"/>
          <w:sz w:val="28"/>
          <w:szCs w:val="28"/>
        </w:rPr>
        <w:t xml:space="preserve">Augenklappen „getragen“ haben. </w:t>
      </w:r>
    </w:p>
    <w:p w14:paraId="4A9A57B1" w14:textId="30AD0C77" w:rsidR="004C288D" w:rsidRDefault="00FD515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Für das Projekt wurde sich entschieden 2 </w:t>
      </w:r>
      <w:proofErr w:type="spellStart"/>
      <w:r>
        <w:rPr>
          <w:rFonts w:asciiTheme="majorHAnsi" w:hAnsiTheme="majorHAnsi" w:cstheme="majorHAnsi"/>
          <w:sz w:val="28"/>
          <w:szCs w:val="28"/>
        </w:rPr>
        <w:t>Repositorys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zu verwenden:</w:t>
      </w:r>
    </w:p>
    <w:p w14:paraId="6782CF83" w14:textId="11E2E8DB" w:rsidR="00FD5156" w:rsidRDefault="00A53B50" w:rsidP="00A53B50">
      <w:pPr>
        <w:pStyle w:val="Listenabsatz"/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Google Drive für Dokumente</w:t>
      </w:r>
    </w:p>
    <w:p w14:paraId="490BCED5" w14:textId="2CD014DD" w:rsidR="00A53B50" w:rsidRDefault="00A53B50" w:rsidP="00A53B50">
      <w:pPr>
        <w:pStyle w:val="Listenabsatz"/>
        <w:numPr>
          <w:ilvl w:val="1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Martin wird </w:t>
      </w:r>
      <w:r w:rsidR="0092422C">
        <w:rPr>
          <w:rFonts w:asciiTheme="majorHAnsi" w:hAnsiTheme="majorHAnsi" w:cstheme="majorHAnsi"/>
          <w:sz w:val="28"/>
          <w:szCs w:val="28"/>
        </w:rPr>
        <w:t>das</w:t>
      </w:r>
      <w:r>
        <w:rPr>
          <w:rFonts w:asciiTheme="majorHAnsi" w:hAnsiTheme="majorHAnsi" w:cstheme="majorHAnsi"/>
          <w:sz w:val="28"/>
          <w:szCs w:val="28"/>
        </w:rPr>
        <w:t xml:space="preserve"> einrichten </w:t>
      </w:r>
    </w:p>
    <w:p w14:paraId="585D9A48" w14:textId="50432ADE" w:rsidR="00A53B50" w:rsidRDefault="00A53B50" w:rsidP="00A53B50">
      <w:pPr>
        <w:pStyle w:val="Listenabsatz"/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GitHub für das Projekt </w:t>
      </w:r>
    </w:p>
    <w:p w14:paraId="3BD057F2" w14:textId="38DC0084" w:rsidR="00A53B50" w:rsidRDefault="00A53B50" w:rsidP="00A53B50">
      <w:pPr>
        <w:pStyle w:val="Listenabsatz"/>
        <w:numPr>
          <w:ilvl w:val="1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Dominik wird d</w:t>
      </w:r>
      <w:r w:rsidR="0092422C">
        <w:rPr>
          <w:rFonts w:asciiTheme="majorHAnsi" w:hAnsiTheme="majorHAnsi" w:cstheme="majorHAnsi"/>
          <w:sz w:val="28"/>
          <w:szCs w:val="28"/>
        </w:rPr>
        <w:t>as einrichten</w:t>
      </w:r>
    </w:p>
    <w:p w14:paraId="45664D73" w14:textId="3448BA4D" w:rsidR="00A53B50" w:rsidRPr="00A53B50" w:rsidRDefault="00A53B50" w:rsidP="00A53B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Zusätzlich soll </w:t>
      </w:r>
      <w:proofErr w:type="spellStart"/>
      <w:r>
        <w:rPr>
          <w:rFonts w:asciiTheme="majorHAnsi" w:hAnsiTheme="majorHAnsi" w:cstheme="majorHAnsi"/>
          <w:sz w:val="28"/>
          <w:szCs w:val="28"/>
        </w:rPr>
        <w:t>Trello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2422C">
        <w:rPr>
          <w:rFonts w:asciiTheme="majorHAnsi" w:hAnsiTheme="majorHAnsi" w:cstheme="majorHAnsi"/>
          <w:sz w:val="28"/>
          <w:szCs w:val="28"/>
        </w:rPr>
        <w:t>benutzt werden, um die Übersicht über das Projekt zu behalten.</w:t>
      </w:r>
    </w:p>
    <w:p w14:paraId="7F18B458" w14:textId="638217A7" w:rsidR="000367E2" w:rsidRDefault="000367E2">
      <w:pPr>
        <w:rPr>
          <w:rFonts w:asciiTheme="majorHAnsi" w:hAnsiTheme="majorHAnsi" w:cstheme="majorHAnsi"/>
          <w:sz w:val="28"/>
          <w:szCs w:val="28"/>
        </w:rPr>
      </w:pPr>
    </w:p>
    <w:p w14:paraId="10D24C4B" w14:textId="145166B9" w:rsidR="002A6CC4" w:rsidRDefault="002A6C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 Protokoll</w:t>
      </w:r>
    </w:p>
    <w:p w14:paraId="7CED6B31" w14:textId="6DA87C3A" w:rsidR="00AD221D" w:rsidRDefault="00AD22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Das Treffen fand über Zoom statt. Details für das Projekt wurden genauer besprochen. Das Team hat </w:t>
      </w:r>
      <w:r w:rsidR="00F63AD9">
        <w:rPr>
          <w:rFonts w:asciiTheme="majorHAnsi" w:hAnsiTheme="majorHAnsi" w:cstheme="majorHAnsi"/>
          <w:sz w:val="28"/>
          <w:szCs w:val="28"/>
        </w:rPr>
        <w:t xml:space="preserve">sich umentschieden. Die Dokumente werden doch nicht auf Google Drive verwaltet, sondern ebenfalls auf GitHub. Dafür wird ein eigener Ordner erstellt. </w:t>
      </w:r>
    </w:p>
    <w:p w14:paraId="7F46799B" w14:textId="248B9093" w:rsidR="00F63AD9" w:rsidRDefault="00F63AD9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90CA778" wp14:editId="57AB9E19">
            <wp:simplePos x="0" y="0"/>
            <wp:positionH relativeFrom="column">
              <wp:posOffset>1452880</wp:posOffset>
            </wp:positionH>
            <wp:positionV relativeFrom="paragraph">
              <wp:posOffset>428625</wp:posOffset>
            </wp:positionV>
            <wp:extent cx="2846705" cy="2733675"/>
            <wp:effectExtent l="0" t="0" r="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>Für die Oberfläche hat Martin eine Skizze angefertigt.</w:t>
      </w:r>
    </w:p>
    <w:p w14:paraId="274E111E" w14:textId="28AA2F8E" w:rsidR="00AD221D" w:rsidRDefault="00AD221D">
      <w:pPr>
        <w:rPr>
          <w:rFonts w:asciiTheme="majorHAnsi" w:hAnsiTheme="majorHAnsi" w:cstheme="majorHAnsi"/>
          <w:sz w:val="28"/>
          <w:szCs w:val="28"/>
        </w:rPr>
      </w:pPr>
    </w:p>
    <w:p w14:paraId="450101F0" w14:textId="1F31D59D" w:rsidR="00D325C4" w:rsidRDefault="00D325C4" w:rsidP="00D325C4">
      <w:pPr>
        <w:rPr>
          <w:rFonts w:asciiTheme="majorHAnsi" w:hAnsiTheme="majorHAnsi" w:cstheme="majorHAnsi"/>
          <w:sz w:val="28"/>
          <w:szCs w:val="28"/>
        </w:rPr>
      </w:pPr>
      <w:r w:rsidRPr="00D325C4">
        <w:rPr>
          <w:rFonts w:asciiTheme="majorHAnsi" w:hAnsiTheme="majorHAnsi" w:cstheme="majorHAnsi"/>
          <w:sz w:val="28"/>
          <w:szCs w:val="28"/>
        </w:rPr>
        <w:t>4.</w:t>
      </w:r>
      <w:r>
        <w:rPr>
          <w:rFonts w:asciiTheme="majorHAnsi" w:hAnsiTheme="majorHAnsi" w:cstheme="majorHAnsi"/>
          <w:sz w:val="28"/>
          <w:szCs w:val="28"/>
        </w:rPr>
        <w:t xml:space="preserve">  Protokoll</w:t>
      </w:r>
    </w:p>
    <w:p w14:paraId="24117BE6" w14:textId="77777777" w:rsidR="002F10CC" w:rsidRDefault="006663E0" w:rsidP="00D325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Das Team hat sich über Zoom getroffen. Auf GitHub hat Dominik den </w:t>
      </w:r>
      <w:proofErr w:type="spellStart"/>
      <w:r>
        <w:rPr>
          <w:rFonts w:asciiTheme="majorHAnsi" w:hAnsiTheme="majorHAnsi" w:cstheme="majorHAnsi"/>
          <w:sz w:val="28"/>
          <w:szCs w:val="28"/>
        </w:rPr>
        <w:t>MainBranch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protected</w:t>
      </w:r>
      <w:proofErr w:type="spellEnd"/>
      <w:r>
        <w:rPr>
          <w:rFonts w:asciiTheme="majorHAnsi" w:hAnsiTheme="majorHAnsi" w:cstheme="majorHAnsi"/>
          <w:sz w:val="28"/>
          <w:szCs w:val="28"/>
        </w:rPr>
        <w:t>, damit</w:t>
      </w:r>
      <w:r w:rsidR="00A56C04">
        <w:rPr>
          <w:rFonts w:asciiTheme="majorHAnsi" w:hAnsiTheme="majorHAnsi" w:cstheme="majorHAnsi"/>
          <w:sz w:val="28"/>
          <w:szCs w:val="28"/>
        </w:rPr>
        <w:t xml:space="preserve"> beim Pushen der anderen Teammitgliedern keine Probleme auftreten</w:t>
      </w:r>
      <w:r w:rsidR="005C04C0">
        <w:rPr>
          <w:rFonts w:asciiTheme="majorHAnsi" w:hAnsiTheme="majorHAnsi" w:cstheme="majorHAnsi"/>
          <w:sz w:val="28"/>
          <w:szCs w:val="28"/>
        </w:rPr>
        <w:t xml:space="preserve">. Somit muss jeder einen neuen Branch erstellen. </w:t>
      </w:r>
      <w:r w:rsidR="005C04C0">
        <w:rPr>
          <w:rFonts w:asciiTheme="majorHAnsi" w:hAnsiTheme="majorHAnsi" w:cstheme="majorHAnsi"/>
          <w:sz w:val="28"/>
          <w:szCs w:val="28"/>
        </w:rPr>
        <w:br/>
        <w:t xml:space="preserve">Die Arbeit wurde sich aufgeteilt. </w:t>
      </w:r>
      <w:r w:rsidR="00345A1E">
        <w:rPr>
          <w:rFonts w:asciiTheme="majorHAnsi" w:hAnsiTheme="majorHAnsi" w:cstheme="majorHAnsi"/>
          <w:sz w:val="28"/>
          <w:szCs w:val="28"/>
        </w:rPr>
        <w:t xml:space="preserve">Dominik arbeitet hauptsächlich an den </w:t>
      </w:r>
      <w:r w:rsidR="00345A1E">
        <w:rPr>
          <w:rFonts w:asciiTheme="majorHAnsi" w:hAnsiTheme="majorHAnsi" w:cstheme="majorHAnsi"/>
          <w:sz w:val="28"/>
          <w:szCs w:val="28"/>
        </w:rPr>
        <w:lastRenderedPageBreak/>
        <w:t>Schnittstellen</w:t>
      </w:r>
      <w:r w:rsidR="00A74A40">
        <w:rPr>
          <w:rFonts w:asciiTheme="majorHAnsi" w:hAnsiTheme="majorHAnsi" w:cstheme="majorHAnsi"/>
          <w:sz w:val="28"/>
          <w:szCs w:val="28"/>
        </w:rPr>
        <w:t xml:space="preserve">. Emil und Martin kümmern sich um die Logik und Anna macht das Frontend. </w:t>
      </w:r>
      <w:r w:rsidR="002F10CC">
        <w:rPr>
          <w:rFonts w:asciiTheme="majorHAnsi" w:hAnsiTheme="majorHAnsi" w:cstheme="majorHAnsi"/>
          <w:sz w:val="28"/>
          <w:szCs w:val="28"/>
        </w:rPr>
        <w:t xml:space="preserve">Ebenfalls wurden kleine Veränderungen an der Oberfläche gemacht, wie zum Beispiel, dass die Spalte „sonstiges“ weggelassen wird. </w:t>
      </w:r>
    </w:p>
    <w:p w14:paraId="5ABBC549" w14:textId="2E3E38B0" w:rsidR="00717439" w:rsidRDefault="002F10CC" w:rsidP="00D325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</w:t>
      </w:r>
      <w:r w:rsidR="00DA61B3">
        <w:rPr>
          <w:rFonts w:asciiTheme="majorHAnsi" w:hAnsiTheme="majorHAnsi" w:cstheme="majorHAnsi"/>
          <w:sz w:val="28"/>
          <w:szCs w:val="28"/>
        </w:rPr>
        <w:t xml:space="preserve">as Team hat sich gegen die Möglichkeit entschieden, eine Datenbank einzubauen. </w:t>
      </w:r>
    </w:p>
    <w:p w14:paraId="4208B04B" w14:textId="0753A033" w:rsidR="00DA61B3" w:rsidRDefault="00855509" w:rsidP="002B11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Für die Zeit des Codens wechselt das Team von Zoom auf </w:t>
      </w:r>
      <w:proofErr w:type="spellStart"/>
      <w:r>
        <w:rPr>
          <w:rFonts w:asciiTheme="majorHAnsi" w:hAnsiTheme="majorHAnsi" w:cstheme="majorHAnsi"/>
          <w:sz w:val="28"/>
          <w:szCs w:val="28"/>
        </w:rPr>
        <w:t>Discord</w:t>
      </w:r>
      <w:proofErr w:type="spellEnd"/>
      <w:r>
        <w:rPr>
          <w:rFonts w:asciiTheme="majorHAnsi" w:hAnsiTheme="majorHAnsi" w:cstheme="majorHAnsi"/>
          <w:sz w:val="28"/>
          <w:szCs w:val="28"/>
        </w:rPr>
        <w:t>, damit jeder flexibler ist.</w:t>
      </w:r>
    </w:p>
    <w:p w14:paraId="2E356652" w14:textId="77777777" w:rsidR="00717439" w:rsidRDefault="00717439" w:rsidP="002B113F">
      <w:pPr>
        <w:rPr>
          <w:rFonts w:asciiTheme="majorHAnsi" w:hAnsiTheme="majorHAnsi" w:cstheme="majorHAnsi"/>
          <w:sz w:val="28"/>
          <w:szCs w:val="28"/>
        </w:rPr>
      </w:pPr>
    </w:p>
    <w:p w14:paraId="41ACE75C" w14:textId="70AAEEAB" w:rsidR="004C288D" w:rsidRDefault="00645FA8" w:rsidP="002B11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5. Protokoll</w:t>
      </w:r>
    </w:p>
    <w:p w14:paraId="6892FABF" w14:textId="304BBDA1" w:rsidR="00645FA8" w:rsidRDefault="00645FA8" w:rsidP="002B11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Gegen </w:t>
      </w:r>
      <w:r w:rsidR="002F10CC">
        <w:rPr>
          <w:rFonts w:asciiTheme="majorHAnsi" w:hAnsiTheme="majorHAnsi" w:cstheme="majorHAnsi"/>
          <w:sz w:val="28"/>
          <w:szCs w:val="28"/>
        </w:rPr>
        <w:t>Ende</w:t>
      </w:r>
      <w:r>
        <w:rPr>
          <w:rFonts w:asciiTheme="majorHAnsi" w:hAnsiTheme="majorHAnsi" w:cstheme="majorHAnsi"/>
          <w:sz w:val="28"/>
          <w:szCs w:val="28"/>
        </w:rPr>
        <w:t xml:space="preserve"> des Projekts haben sich die Teammitglieder entschieden, sich die Ultimate Version von </w:t>
      </w:r>
      <w:proofErr w:type="spellStart"/>
      <w:r>
        <w:rPr>
          <w:rFonts w:asciiTheme="majorHAnsi" w:hAnsiTheme="majorHAnsi" w:cstheme="majorHAnsi"/>
          <w:sz w:val="28"/>
          <w:szCs w:val="28"/>
        </w:rPr>
        <w:t>Intellij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herunterzuladen. Das Ermöglicht das Plugin „Code </w:t>
      </w:r>
      <w:proofErr w:type="spellStart"/>
      <w:r>
        <w:rPr>
          <w:rFonts w:asciiTheme="majorHAnsi" w:hAnsiTheme="majorHAnsi" w:cstheme="majorHAnsi"/>
          <w:sz w:val="28"/>
          <w:szCs w:val="28"/>
        </w:rPr>
        <w:t>with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“ welches </w:t>
      </w:r>
      <w:r w:rsidR="00501F43">
        <w:rPr>
          <w:rFonts w:asciiTheme="majorHAnsi" w:hAnsiTheme="majorHAnsi" w:cstheme="majorHAnsi"/>
          <w:sz w:val="28"/>
          <w:szCs w:val="28"/>
        </w:rPr>
        <w:t xml:space="preserve">das Helfen beim Programmieren vereinfacht. </w:t>
      </w:r>
    </w:p>
    <w:p w14:paraId="19108A60" w14:textId="1446AAFC" w:rsidR="008427FE" w:rsidRDefault="008427FE" w:rsidP="002B11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Sobald alle Ihren fertigen Code gepusht haben, wird Dominik alle </w:t>
      </w:r>
      <w:proofErr w:type="spellStart"/>
      <w:r>
        <w:rPr>
          <w:rFonts w:asciiTheme="majorHAnsi" w:hAnsiTheme="majorHAnsi" w:cstheme="majorHAnsi"/>
          <w:sz w:val="28"/>
          <w:szCs w:val="28"/>
        </w:rPr>
        <w:t>Branches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 </w:t>
      </w:r>
      <w:r w:rsidR="002F10CC">
        <w:rPr>
          <w:rFonts w:asciiTheme="majorHAnsi" w:hAnsiTheme="majorHAnsi" w:cstheme="majorHAnsi"/>
          <w:sz w:val="28"/>
          <w:szCs w:val="28"/>
        </w:rPr>
        <w:t xml:space="preserve"> z</w:t>
      </w:r>
      <w:r>
        <w:rPr>
          <w:rFonts w:asciiTheme="majorHAnsi" w:hAnsiTheme="majorHAnsi" w:cstheme="majorHAnsi"/>
          <w:sz w:val="28"/>
          <w:szCs w:val="28"/>
        </w:rPr>
        <w:t xml:space="preserve">usammenführen. </w:t>
      </w:r>
    </w:p>
    <w:p w14:paraId="761A386C" w14:textId="66F36DE2" w:rsidR="00984A10" w:rsidRDefault="00984A10" w:rsidP="002B113F">
      <w:pPr>
        <w:rPr>
          <w:rFonts w:asciiTheme="majorHAnsi" w:hAnsiTheme="majorHAnsi" w:cstheme="majorHAnsi"/>
          <w:sz w:val="28"/>
          <w:szCs w:val="28"/>
        </w:rPr>
      </w:pPr>
    </w:p>
    <w:p w14:paraId="23CB719D" w14:textId="1C840752" w:rsidR="00984A10" w:rsidRDefault="00984A10" w:rsidP="002B11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Anekdoten:</w:t>
      </w:r>
    </w:p>
    <w:p w14:paraId="10199BD3" w14:textId="10E4E6B8" w:rsidR="00984A10" w:rsidRPr="008E645B" w:rsidRDefault="008E645B" w:rsidP="008E645B">
      <w:pPr>
        <w:pStyle w:val="Listenabsatz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Teilweise gab es beim Programmieren das Problem, dass sich bei der Suche</w:t>
      </w:r>
      <w:r w:rsidR="004C62B6">
        <w:rPr>
          <w:rFonts w:asciiTheme="majorHAnsi" w:hAnsiTheme="majorHAnsi" w:cstheme="majorHAnsi"/>
          <w:sz w:val="28"/>
          <w:szCs w:val="28"/>
        </w:rPr>
        <w:t xml:space="preserve"> alle Tabs im Browser geöffnet haben, was dazu geführt hat, dass einige Teammitglieder mittlerweile sehr talentiert darin sind, über den Task Manager </w:t>
      </w:r>
      <w:r w:rsidR="007B61BE">
        <w:rPr>
          <w:rFonts w:asciiTheme="majorHAnsi" w:hAnsiTheme="majorHAnsi" w:cstheme="majorHAnsi"/>
          <w:sz w:val="28"/>
          <w:szCs w:val="28"/>
        </w:rPr>
        <w:t xml:space="preserve">Browserfenster zu schließen. </w:t>
      </w:r>
      <w:r w:rsidR="004C62B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8093245" w14:textId="77777777" w:rsidR="00717439" w:rsidRDefault="00717439" w:rsidP="002B113F">
      <w:pPr>
        <w:rPr>
          <w:rFonts w:asciiTheme="majorHAnsi" w:hAnsiTheme="majorHAnsi" w:cstheme="majorHAnsi"/>
          <w:sz w:val="28"/>
          <w:szCs w:val="28"/>
        </w:rPr>
      </w:pPr>
    </w:p>
    <w:p w14:paraId="6ED0DBC2" w14:textId="2B06BAB9" w:rsidR="00121CF7" w:rsidRPr="002B113F" w:rsidRDefault="00121CF7" w:rsidP="002B113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121CF7" w:rsidRPr="002B113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007A7" w14:textId="77777777" w:rsidR="00786BB2" w:rsidRDefault="00786BB2" w:rsidP="00B87B3C">
      <w:pPr>
        <w:spacing w:after="0" w:line="240" w:lineRule="auto"/>
      </w:pPr>
      <w:r>
        <w:separator/>
      </w:r>
    </w:p>
  </w:endnote>
  <w:endnote w:type="continuationSeparator" w:id="0">
    <w:p w14:paraId="121CB9DE" w14:textId="77777777" w:rsidR="00786BB2" w:rsidRDefault="00786BB2" w:rsidP="00B8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456D6" w14:textId="4D58F351" w:rsidR="004E0DDE" w:rsidRPr="00684F57" w:rsidRDefault="00F02B7C">
    <w:pPr>
      <w:pStyle w:val="Fuzeile"/>
      <w:rPr>
        <w:rFonts w:asciiTheme="majorHAnsi" w:hAnsiTheme="majorHAnsi" w:cstheme="majorHAnsi"/>
      </w:rPr>
    </w:pPr>
    <w:r>
      <w:t>WS2020</w:t>
    </w:r>
    <w:r w:rsidR="004E0DDE">
      <w:tab/>
    </w:r>
    <w:r w:rsidR="004E0DDE">
      <w:tab/>
    </w:r>
    <w:r w:rsidR="004E0DDE" w:rsidRPr="00684F57">
      <w:rPr>
        <w:rFonts w:asciiTheme="majorHAnsi" w:hAnsiTheme="majorHAnsi" w:cstheme="majorHAnsi"/>
        <w:sz w:val="24"/>
      </w:rPr>
      <w:fldChar w:fldCharType="begin"/>
    </w:r>
    <w:r w:rsidR="004E0DDE" w:rsidRPr="00684F57">
      <w:rPr>
        <w:rFonts w:asciiTheme="majorHAnsi" w:hAnsiTheme="majorHAnsi" w:cstheme="majorHAnsi"/>
        <w:sz w:val="24"/>
      </w:rPr>
      <w:instrText xml:space="preserve"> PAGE   \* MERGEFORMAT </w:instrText>
    </w:r>
    <w:r w:rsidR="004E0DDE" w:rsidRPr="00684F57">
      <w:rPr>
        <w:rFonts w:asciiTheme="majorHAnsi" w:hAnsiTheme="majorHAnsi" w:cstheme="majorHAnsi"/>
        <w:sz w:val="24"/>
      </w:rPr>
      <w:fldChar w:fldCharType="separate"/>
    </w:r>
    <w:r w:rsidR="00E10ED0" w:rsidRPr="00684F57">
      <w:rPr>
        <w:rFonts w:asciiTheme="majorHAnsi" w:hAnsiTheme="majorHAnsi" w:cstheme="majorHAnsi"/>
        <w:noProof/>
        <w:sz w:val="24"/>
      </w:rPr>
      <w:t>3</w:t>
    </w:r>
    <w:r w:rsidR="004E0DDE" w:rsidRPr="00684F57">
      <w:rPr>
        <w:rFonts w:asciiTheme="majorHAnsi" w:hAnsiTheme="majorHAnsi" w:cstheme="majorHAnsi"/>
        <w:sz w:val="24"/>
      </w:rPr>
      <w:fldChar w:fldCharType="end"/>
    </w:r>
    <w:r w:rsidR="004E0DDE" w:rsidRPr="00684F57">
      <w:rPr>
        <w:rFonts w:asciiTheme="majorHAnsi" w:hAnsiTheme="majorHAnsi" w:cstheme="majorHAnsi"/>
        <w:sz w:val="24"/>
      </w:rPr>
      <w:t>/</w:t>
    </w:r>
    <w:r w:rsidR="000845FA" w:rsidRPr="00684F57">
      <w:rPr>
        <w:rFonts w:asciiTheme="majorHAnsi" w:hAnsiTheme="majorHAnsi" w:cstheme="majorHAnsi"/>
        <w:noProof/>
        <w:sz w:val="24"/>
      </w:rPr>
      <w:fldChar w:fldCharType="begin"/>
    </w:r>
    <w:r w:rsidR="000845FA" w:rsidRPr="00684F57">
      <w:rPr>
        <w:rFonts w:asciiTheme="majorHAnsi" w:hAnsiTheme="majorHAnsi" w:cstheme="majorHAnsi"/>
        <w:noProof/>
        <w:sz w:val="24"/>
      </w:rPr>
      <w:instrText xml:space="preserve"> NUMPAGES   \* MERGEFORMAT </w:instrText>
    </w:r>
    <w:r w:rsidR="000845FA" w:rsidRPr="00684F57">
      <w:rPr>
        <w:rFonts w:asciiTheme="majorHAnsi" w:hAnsiTheme="majorHAnsi" w:cstheme="majorHAnsi"/>
        <w:noProof/>
        <w:sz w:val="24"/>
      </w:rPr>
      <w:fldChar w:fldCharType="separate"/>
    </w:r>
    <w:r w:rsidR="00E10ED0" w:rsidRPr="00684F57">
      <w:rPr>
        <w:rFonts w:asciiTheme="majorHAnsi" w:hAnsiTheme="majorHAnsi" w:cstheme="majorHAnsi"/>
        <w:noProof/>
        <w:sz w:val="24"/>
      </w:rPr>
      <w:t>3</w:t>
    </w:r>
    <w:r w:rsidR="000845FA" w:rsidRPr="00684F57">
      <w:rPr>
        <w:rFonts w:asciiTheme="majorHAnsi" w:hAnsiTheme="majorHAnsi" w:cstheme="majorHAnsi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69A69" w14:textId="77777777" w:rsidR="00786BB2" w:rsidRDefault="00786BB2" w:rsidP="00B87B3C">
      <w:pPr>
        <w:spacing w:after="0" w:line="240" w:lineRule="auto"/>
      </w:pPr>
      <w:r>
        <w:separator/>
      </w:r>
    </w:p>
  </w:footnote>
  <w:footnote w:type="continuationSeparator" w:id="0">
    <w:p w14:paraId="053974C5" w14:textId="77777777" w:rsidR="00786BB2" w:rsidRDefault="00786BB2" w:rsidP="00B8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D6B09" w14:textId="657F194B" w:rsidR="004E0DDE" w:rsidRPr="005443B8" w:rsidRDefault="00F02B7C">
    <w:pPr>
      <w:pStyle w:val="Kopfzeile"/>
      <w:rPr>
        <w:rFonts w:asciiTheme="majorHAnsi" w:hAnsiTheme="majorHAnsi" w:cstheme="majorHAnsi"/>
        <w:sz w:val="28"/>
      </w:rPr>
    </w:pPr>
    <w:r>
      <w:rPr>
        <w:rFonts w:asciiTheme="majorHAnsi" w:hAnsiTheme="majorHAnsi" w:cstheme="majorHAnsi"/>
        <w:sz w:val="28"/>
      </w:rPr>
      <w:t>Besprechungsprotokolle</w:t>
    </w:r>
    <w:r>
      <w:rPr>
        <w:rFonts w:asciiTheme="majorHAnsi" w:hAnsiTheme="majorHAnsi" w:cstheme="majorHAnsi"/>
        <w:sz w:val="28"/>
      </w:rPr>
      <w:tab/>
    </w:r>
    <w:r>
      <w:rPr>
        <w:rFonts w:asciiTheme="majorHAnsi" w:hAnsiTheme="majorHAnsi" w:cstheme="majorHAnsi"/>
        <w:sz w:val="28"/>
      </w:rPr>
      <w:tab/>
    </w:r>
    <w:proofErr w:type="spellStart"/>
    <w:r>
      <w:rPr>
        <w:rFonts w:asciiTheme="majorHAnsi" w:hAnsiTheme="majorHAnsi" w:cstheme="majorHAnsi"/>
        <w:sz w:val="28"/>
      </w:rPr>
      <w:t>Cyperpirates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64B"/>
    <w:multiLevelType w:val="hybridMultilevel"/>
    <w:tmpl w:val="E8EEADF8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F93"/>
    <w:multiLevelType w:val="hybridMultilevel"/>
    <w:tmpl w:val="3DD8F166"/>
    <w:lvl w:ilvl="0" w:tplc="DBE0DA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4478D"/>
    <w:multiLevelType w:val="hybridMultilevel"/>
    <w:tmpl w:val="746E0E54"/>
    <w:lvl w:ilvl="0" w:tplc="DBE0DA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49B9"/>
    <w:multiLevelType w:val="hybridMultilevel"/>
    <w:tmpl w:val="FA264CC6"/>
    <w:lvl w:ilvl="0" w:tplc="DBE0DA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11629"/>
    <w:multiLevelType w:val="hybridMultilevel"/>
    <w:tmpl w:val="D54A17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A5969"/>
    <w:multiLevelType w:val="hybridMultilevel"/>
    <w:tmpl w:val="403497C4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0A6C"/>
    <w:multiLevelType w:val="hybridMultilevel"/>
    <w:tmpl w:val="276EF0CE"/>
    <w:lvl w:ilvl="0" w:tplc="703C1B5C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1C0F2ABB"/>
    <w:multiLevelType w:val="hybridMultilevel"/>
    <w:tmpl w:val="F074525E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599F"/>
    <w:multiLevelType w:val="hybridMultilevel"/>
    <w:tmpl w:val="E4B8E566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2390"/>
    <w:multiLevelType w:val="hybridMultilevel"/>
    <w:tmpl w:val="0ED0C280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5551"/>
    <w:multiLevelType w:val="hybridMultilevel"/>
    <w:tmpl w:val="C3089F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0192B"/>
    <w:multiLevelType w:val="hybridMultilevel"/>
    <w:tmpl w:val="044C4FDE"/>
    <w:lvl w:ilvl="0" w:tplc="DFDC99F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F09EF"/>
    <w:multiLevelType w:val="hybridMultilevel"/>
    <w:tmpl w:val="B27CCCEA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C19D1"/>
    <w:multiLevelType w:val="hybridMultilevel"/>
    <w:tmpl w:val="58B46A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359E"/>
    <w:multiLevelType w:val="hybridMultilevel"/>
    <w:tmpl w:val="573C25C0"/>
    <w:lvl w:ilvl="0" w:tplc="068EF9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F7E89"/>
    <w:multiLevelType w:val="hybridMultilevel"/>
    <w:tmpl w:val="35F8EA92"/>
    <w:lvl w:ilvl="0" w:tplc="DBE0DA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91544"/>
    <w:multiLevelType w:val="hybridMultilevel"/>
    <w:tmpl w:val="08B20416"/>
    <w:lvl w:ilvl="0" w:tplc="703C1B5C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499469F5"/>
    <w:multiLevelType w:val="hybridMultilevel"/>
    <w:tmpl w:val="4AAADB8A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807A0"/>
    <w:multiLevelType w:val="hybridMultilevel"/>
    <w:tmpl w:val="DB18C8D2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27E56"/>
    <w:multiLevelType w:val="hybridMultilevel"/>
    <w:tmpl w:val="0E90E8B2"/>
    <w:lvl w:ilvl="0" w:tplc="DBE0DA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45614"/>
    <w:multiLevelType w:val="hybridMultilevel"/>
    <w:tmpl w:val="E0DE2732"/>
    <w:lvl w:ilvl="0" w:tplc="6164BD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34334"/>
    <w:multiLevelType w:val="hybridMultilevel"/>
    <w:tmpl w:val="E7EE3242"/>
    <w:lvl w:ilvl="0" w:tplc="DBE0DA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E67E9"/>
    <w:multiLevelType w:val="hybridMultilevel"/>
    <w:tmpl w:val="0DCCA4EE"/>
    <w:lvl w:ilvl="0" w:tplc="703C1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6729C"/>
    <w:multiLevelType w:val="hybridMultilevel"/>
    <w:tmpl w:val="493282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26783"/>
    <w:multiLevelType w:val="hybridMultilevel"/>
    <w:tmpl w:val="2A14C692"/>
    <w:lvl w:ilvl="0" w:tplc="C166F7E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90F36"/>
    <w:multiLevelType w:val="hybridMultilevel"/>
    <w:tmpl w:val="3B048BCC"/>
    <w:lvl w:ilvl="0" w:tplc="948C6C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14"/>
  </w:num>
  <w:num w:numId="8">
    <w:abstractNumId w:val="11"/>
  </w:num>
  <w:num w:numId="9">
    <w:abstractNumId w:val="24"/>
  </w:num>
  <w:num w:numId="10">
    <w:abstractNumId w:val="22"/>
  </w:num>
  <w:num w:numId="11">
    <w:abstractNumId w:val="18"/>
  </w:num>
  <w:num w:numId="12">
    <w:abstractNumId w:val="12"/>
  </w:num>
  <w:num w:numId="13">
    <w:abstractNumId w:val="5"/>
  </w:num>
  <w:num w:numId="14">
    <w:abstractNumId w:val="7"/>
  </w:num>
  <w:num w:numId="15">
    <w:abstractNumId w:val="17"/>
  </w:num>
  <w:num w:numId="16">
    <w:abstractNumId w:val="20"/>
  </w:num>
  <w:num w:numId="17">
    <w:abstractNumId w:val="23"/>
  </w:num>
  <w:num w:numId="18">
    <w:abstractNumId w:val="1"/>
  </w:num>
  <w:num w:numId="19">
    <w:abstractNumId w:val="25"/>
  </w:num>
  <w:num w:numId="20">
    <w:abstractNumId w:val="2"/>
  </w:num>
  <w:num w:numId="21">
    <w:abstractNumId w:val="3"/>
  </w:num>
  <w:num w:numId="22">
    <w:abstractNumId w:val="21"/>
  </w:num>
  <w:num w:numId="23">
    <w:abstractNumId w:val="10"/>
  </w:num>
  <w:num w:numId="24">
    <w:abstractNumId w:val="13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A8F"/>
    <w:rsid w:val="0003019E"/>
    <w:rsid w:val="0003388F"/>
    <w:rsid w:val="000367E2"/>
    <w:rsid w:val="0007362B"/>
    <w:rsid w:val="00075F3E"/>
    <w:rsid w:val="000845FA"/>
    <w:rsid w:val="000C395B"/>
    <w:rsid w:val="000F2486"/>
    <w:rsid w:val="000F7699"/>
    <w:rsid w:val="00121CF7"/>
    <w:rsid w:val="0012367C"/>
    <w:rsid w:val="00125C57"/>
    <w:rsid w:val="00131073"/>
    <w:rsid w:val="001656BF"/>
    <w:rsid w:val="0017772A"/>
    <w:rsid w:val="0019287E"/>
    <w:rsid w:val="001A1395"/>
    <w:rsid w:val="001A2015"/>
    <w:rsid w:val="001A5CDF"/>
    <w:rsid w:val="001B3625"/>
    <w:rsid w:val="001D295D"/>
    <w:rsid w:val="001E6A1B"/>
    <w:rsid w:val="0021336F"/>
    <w:rsid w:val="00245260"/>
    <w:rsid w:val="00245AB1"/>
    <w:rsid w:val="0027327A"/>
    <w:rsid w:val="002767B9"/>
    <w:rsid w:val="00276AFC"/>
    <w:rsid w:val="00280B1A"/>
    <w:rsid w:val="00296AB9"/>
    <w:rsid w:val="002A1F62"/>
    <w:rsid w:val="002A6CC4"/>
    <w:rsid w:val="002B113F"/>
    <w:rsid w:val="002B4F29"/>
    <w:rsid w:val="002D2E40"/>
    <w:rsid w:val="002D693D"/>
    <w:rsid w:val="002E0413"/>
    <w:rsid w:val="002E1ED7"/>
    <w:rsid w:val="002F10CC"/>
    <w:rsid w:val="002F44EB"/>
    <w:rsid w:val="003212E0"/>
    <w:rsid w:val="0032218E"/>
    <w:rsid w:val="00345A1E"/>
    <w:rsid w:val="00352F80"/>
    <w:rsid w:val="00381119"/>
    <w:rsid w:val="003A34F6"/>
    <w:rsid w:val="003A46E9"/>
    <w:rsid w:val="003A7422"/>
    <w:rsid w:val="003B5716"/>
    <w:rsid w:val="003D3685"/>
    <w:rsid w:val="003D3FAD"/>
    <w:rsid w:val="003F2D75"/>
    <w:rsid w:val="0040195C"/>
    <w:rsid w:val="00414E20"/>
    <w:rsid w:val="00415A8F"/>
    <w:rsid w:val="00421495"/>
    <w:rsid w:val="00422D8C"/>
    <w:rsid w:val="00423E5B"/>
    <w:rsid w:val="00427E35"/>
    <w:rsid w:val="00440305"/>
    <w:rsid w:val="004417B1"/>
    <w:rsid w:val="00441C0B"/>
    <w:rsid w:val="0048210A"/>
    <w:rsid w:val="00483B89"/>
    <w:rsid w:val="00484420"/>
    <w:rsid w:val="00487D7F"/>
    <w:rsid w:val="004B04EB"/>
    <w:rsid w:val="004B37C5"/>
    <w:rsid w:val="004C288D"/>
    <w:rsid w:val="004C62B6"/>
    <w:rsid w:val="004E0DDE"/>
    <w:rsid w:val="004F2C31"/>
    <w:rsid w:val="00501F43"/>
    <w:rsid w:val="005240CA"/>
    <w:rsid w:val="00527F22"/>
    <w:rsid w:val="00536627"/>
    <w:rsid w:val="00540CFC"/>
    <w:rsid w:val="005443B8"/>
    <w:rsid w:val="00555DBF"/>
    <w:rsid w:val="0057244F"/>
    <w:rsid w:val="00572ADC"/>
    <w:rsid w:val="0059632A"/>
    <w:rsid w:val="00596A28"/>
    <w:rsid w:val="005B1381"/>
    <w:rsid w:val="005B3431"/>
    <w:rsid w:val="005C04C0"/>
    <w:rsid w:val="005D4C22"/>
    <w:rsid w:val="00601D0B"/>
    <w:rsid w:val="00615B9B"/>
    <w:rsid w:val="00645FA8"/>
    <w:rsid w:val="006502DE"/>
    <w:rsid w:val="006549CB"/>
    <w:rsid w:val="00660050"/>
    <w:rsid w:val="0066488E"/>
    <w:rsid w:val="00665663"/>
    <w:rsid w:val="006663E0"/>
    <w:rsid w:val="0067235C"/>
    <w:rsid w:val="006804F5"/>
    <w:rsid w:val="00682548"/>
    <w:rsid w:val="00684F57"/>
    <w:rsid w:val="006A3A3E"/>
    <w:rsid w:val="006D504C"/>
    <w:rsid w:val="006D5AA9"/>
    <w:rsid w:val="006E21D4"/>
    <w:rsid w:val="006E36FC"/>
    <w:rsid w:val="006E4D45"/>
    <w:rsid w:val="006F0C64"/>
    <w:rsid w:val="00710872"/>
    <w:rsid w:val="00717439"/>
    <w:rsid w:val="0072021C"/>
    <w:rsid w:val="007203B8"/>
    <w:rsid w:val="007240A8"/>
    <w:rsid w:val="00731A0D"/>
    <w:rsid w:val="00764779"/>
    <w:rsid w:val="00782D49"/>
    <w:rsid w:val="00784D21"/>
    <w:rsid w:val="00786BB2"/>
    <w:rsid w:val="007935FD"/>
    <w:rsid w:val="007A2D07"/>
    <w:rsid w:val="007B4266"/>
    <w:rsid w:val="007B61BE"/>
    <w:rsid w:val="007D1363"/>
    <w:rsid w:val="007D1EDF"/>
    <w:rsid w:val="00806594"/>
    <w:rsid w:val="00811D75"/>
    <w:rsid w:val="00834971"/>
    <w:rsid w:val="008427FE"/>
    <w:rsid w:val="00842D48"/>
    <w:rsid w:val="00855509"/>
    <w:rsid w:val="00863EFE"/>
    <w:rsid w:val="00870D89"/>
    <w:rsid w:val="00886CBF"/>
    <w:rsid w:val="008916D0"/>
    <w:rsid w:val="00891F2F"/>
    <w:rsid w:val="008C3616"/>
    <w:rsid w:val="008E645B"/>
    <w:rsid w:val="008F403B"/>
    <w:rsid w:val="00904F9C"/>
    <w:rsid w:val="00916650"/>
    <w:rsid w:val="0092422C"/>
    <w:rsid w:val="00932FFF"/>
    <w:rsid w:val="00941884"/>
    <w:rsid w:val="00945E27"/>
    <w:rsid w:val="009614E7"/>
    <w:rsid w:val="00970FD0"/>
    <w:rsid w:val="00984A10"/>
    <w:rsid w:val="009875CA"/>
    <w:rsid w:val="009C58E9"/>
    <w:rsid w:val="009D182A"/>
    <w:rsid w:val="009E47A1"/>
    <w:rsid w:val="009F4BFA"/>
    <w:rsid w:val="00A42400"/>
    <w:rsid w:val="00A53B50"/>
    <w:rsid w:val="00A55B83"/>
    <w:rsid w:val="00A56C04"/>
    <w:rsid w:val="00A62032"/>
    <w:rsid w:val="00A621A8"/>
    <w:rsid w:val="00A74A40"/>
    <w:rsid w:val="00A82D6C"/>
    <w:rsid w:val="00AB3CEB"/>
    <w:rsid w:val="00AB6503"/>
    <w:rsid w:val="00AC34F2"/>
    <w:rsid w:val="00AC628A"/>
    <w:rsid w:val="00AD221D"/>
    <w:rsid w:val="00AF08D9"/>
    <w:rsid w:val="00AF491B"/>
    <w:rsid w:val="00B04654"/>
    <w:rsid w:val="00B22FDC"/>
    <w:rsid w:val="00B25E60"/>
    <w:rsid w:val="00B25EF7"/>
    <w:rsid w:val="00B27935"/>
    <w:rsid w:val="00B46DDF"/>
    <w:rsid w:val="00B612E1"/>
    <w:rsid w:val="00B823B4"/>
    <w:rsid w:val="00B87B3C"/>
    <w:rsid w:val="00B90195"/>
    <w:rsid w:val="00BA0EF7"/>
    <w:rsid w:val="00BB2E3C"/>
    <w:rsid w:val="00BC590D"/>
    <w:rsid w:val="00BD2827"/>
    <w:rsid w:val="00C02304"/>
    <w:rsid w:val="00C22FC4"/>
    <w:rsid w:val="00C312F9"/>
    <w:rsid w:val="00C3342D"/>
    <w:rsid w:val="00C47897"/>
    <w:rsid w:val="00C70534"/>
    <w:rsid w:val="00C91883"/>
    <w:rsid w:val="00CA1D96"/>
    <w:rsid w:val="00CD68BF"/>
    <w:rsid w:val="00CE5A16"/>
    <w:rsid w:val="00D00247"/>
    <w:rsid w:val="00D03D7A"/>
    <w:rsid w:val="00D06144"/>
    <w:rsid w:val="00D2676A"/>
    <w:rsid w:val="00D315E8"/>
    <w:rsid w:val="00D325C4"/>
    <w:rsid w:val="00D32B2C"/>
    <w:rsid w:val="00D53B64"/>
    <w:rsid w:val="00D56EE1"/>
    <w:rsid w:val="00D57C9A"/>
    <w:rsid w:val="00D61C68"/>
    <w:rsid w:val="00DA61B3"/>
    <w:rsid w:val="00DC1777"/>
    <w:rsid w:val="00DC3CB1"/>
    <w:rsid w:val="00DC7C61"/>
    <w:rsid w:val="00DD0613"/>
    <w:rsid w:val="00E10ED0"/>
    <w:rsid w:val="00E5058A"/>
    <w:rsid w:val="00E54400"/>
    <w:rsid w:val="00E7464E"/>
    <w:rsid w:val="00E82FA6"/>
    <w:rsid w:val="00E90FE6"/>
    <w:rsid w:val="00EA5E69"/>
    <w:rsid w:val="00EB47B0"/>
    <w:rsid w:val="00EE1E4B"/>
    <w:rsid w:val="00F02B7C"/>
    <w:rsid w:val="00F20417"/>
    <w:rsid w:val="00F60D78"/>
    <w:rsid w:val="00F63AD9"/>
    <w:rsid w:val="00F71F88"/>
    <w:rsid w:val="00F75DA0"/>
    <w:rsid w:val="00F87946"/>
    <w:rsid w:val="00FB2953"/>
    <w:rsid w:val="00FC2CAA"/>
    <w:rsid w:val="00FD5156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A6CAB4"/>
  <w15:docId w15:val="{EF70D2F4-0B98-40DB-84EC-F6740BB1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7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B3C"/>
  </w:style>
  <w:style w:type="paragraph" w:styleId="Fuzeile">
    <w:name w:val="footer"/>
    <w:basedOn w:val="Standard"/>
    <w:link w:val="FuzeileZchn"/>
    <w:uiPriority w:val="99"/>
    <w:unhideWhenUsed/>
    <w:rsid w:val="00B87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B3C"/>
  </w:style>
  <w:style w:type="table" w:styleId="Tabellenraster">
    <w:name w:val="Table Grid"/>
    <w:basedOn w:val="NormaleTabelle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61C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10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r\Documents\Benutzerdefinierte%20Office-Vorlagen\Besprech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8BD52-9EA4-4A6F-86BC-F7134030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</Template>
  <TotalTime>0</TotalTime>
  <Pages>3</Pages>
  <Words>469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Redl</dc:creator>
  <cp:keywords/>
  <dc:description/>
  <cp:lastModifiedBy>Anna Redl</cp:lastModifiedBy>
  <cp:revision>169</cp:revision>
  <dcterms:created xsi:type="dcterms:W3CDTF">2017-12-18T09:09:00Z</dcterms:created>
  <dcterms:modified xsi:type="dcterms:W3CDTF">2021-01-08T10:46:00Z</dcterms:modified>
</cp:coreProperties>
</file>